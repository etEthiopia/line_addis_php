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675E47" w:themeColor="text2"/>
        </w:rPr>
        <w:alias w:val="Resume Name"/>
        <w:tag w:val="Resume Name"/>
        <w:id w:val="-924265653"/>
        <w:placeholder>
          <w:docPart w:val="647756157434477C9E4B639AB52FAF1A"/>
        </w:placeholder>
        <w:docPartList>
          <w:docPartGallery w:val="Quick Parts"/>
          <w:docPartCategory w:val=" Resume Name"/>
        </w:docPartList>
      </w:sdtPr>
      <w:sdtContent>
        <w:p w14:paraId="440994B3" w14:textId="77777777" w:rsidR="00557B8A" w:rsidRDefault="00557B8A">
          <w:r>
            <w:t>December 19, 2019</w:t>
          </w:r>
          <w:r w:rsidR="00127497">
            <w:rPr>
              <w:noProof/>
            </w:rPr>
            <w:t xml:space="preserve"> </w:t>
          </w:r>
        </w:p>
        <w:p w14:paraId="4339C53B" w14:textId="77777777" w:rsidR="00557B8A" w:rsidRDefault="00557B8A"/>
        <w:p w14:paraId="481C518E" w14:textId="77777777" w:rsidR="00557B8A" w:rsidRDefault="00557B8A">
          <w:r>
            <w:t>Hello, I am Dagmawi Negussu a 4</w:t>
          </w:r>
          <w:r w:rsidRPr="00557B8A">
            <w:rPr>
              <w:vertAlign w:val="superscript"/>
            </w:rPr>
            <w:t>th</w:t>
          </w:r>
          <w:r>
            <w:t xml:space="preserve"> year Software Engineering Student at Addis Ababa Institute of Technology. </w:t>
          </w:r>
        </w:p>
        <w:p w14:paraId="1207FF0A" w14:textId="77777777" w:rsidR="00557B8A" w:rsidRDefault="00557B8A">
          <w:r>
            <w:t>I have heard good things about Addis Ababa hub and I very like to join you as well. I have done many school projects before and projects outside of curriculum in current trend technologies.</w:t>
          </w:r>
        </w:p>
        <w:p w14:paraId="5A758BEE" w14:textId="3B485F90" w:rsidR="00557B8A" w:rsidRDefault="00DA1702">
          <w:r>
            <w:t xml:space="preserve">DoB: </w:t>
          </w:r>
          <w:r w:rsidR="007C1FA3">
            <w:t>May 10, 1998</w:t>
          </w:r>
          <w:bookmarkStart w:id="0" w:name="_GoBack"/>
          <w:bookmarkEnd w:id="0"/>
        </w:p>
        <w:p w14:paraId="1D9B9826" w14:textId="77777777" w:rsidR="00557B8A" w:rsidRDefault="00557B8A">
          <w:r>
            <w:t>Answers for asked questions:</w:t>
          </w:r>
        </w:p>
        <w:p w14:paraId="2D74E51E" w14:textId="7F74AB7C" w:rsidR="003D51D1" w:rsidRDefault="00557B8A" w:rsidP="00557B8A">
          <w:pPr>
            <w:pStyle w:val="ListParagraph"/>
            <w:numPr>
              <w:ilvl w:val="0"/>
              <w:numId w:val="6"/>
            </w:numPr>
          </w:pPr>
          <w:r>
            <w:t xml:space="preserve">Addis is becoming more populated and busier as one day goes by. But things are </w:t>
          </w:r>
          <w:r w:rsidR="003D51D1">
            <w:t>still done slowly in many offices specially governments and we are still barley connecting with African entrepreneurs.</w:t>
          </w:r>
        </w:p>
        <w:p w14:paraId="52F65C4A" w14:textId="29AC1BC3" w:rsidR="003D51D1" w:rsidRDefault="003D51D1" w:rsidP="003D51D1">
          <w:pPr>
            <w:pStyle w:val="ListParagraph"/>
            <w:ind w:firstLine="0"/>
          </w:pPr>
          <w:r>
            <w:t>These two problems are a must to solve because.</w:t>
          </w:r>
        </w:p>
        <w:p w14:paraId="4247AB8D" w14:textId="15DDDF89" w:rsidR="003D51D1" w:rsidRDefault="003D51D1" w:rsidP="003D51D1">
          <w:pPr>
            <w:pStyle w:val="ListParagraph"/>
            <w:numPr>
              <w:ilvl w:val="0"/>
              <w:numId w:val="7"/>
            </w:numPr>
          </w:pPr>
          <w:r>
            <w:t>If government document processing and other law issues are computerized and fast people can invest more time and energy on their business.</w:t>
          </w:r>
        </w:p>
        <w:p w14:paraId="7BD54177" w14:textId="0E4FEBBF" w:rsidR="003D51D1" w:rsidRDefault="003D51D1" w:rsidP="003D51D1">
          <w:pPr>
            <w:pStyle w:val="ListParagraph"/>
            <w:numPr>
              <w:ilvl w:val="0"/>
              <w:numId w:val="7"/>
            </w:numPr>
          </w:pPr>
          <w:r>
            <w:t>If we work together with our fellow African business persons. We will have big companies with big dreams rather than having many small businesses which only solve the temporary problem of bringing new job opportunities while working together helps for a better and sustainable future.</w:t>
          </w:r>
        </w:p>
        <w:p w14:paraId="00950367" w14:textId="77777777" w:rsidR="003D51D1" w:rsidRDefault="003D51D1" w:rsidP="00557B8A">
          <w:pPr>
            <w:pStyle w:val="ListParagraph"/>
            <w:numPr>
              <w:ilvl w:val="0"/>
              <w:numId w:val="6"/>
            </w:numPr>
          </w:pPr>
          <w:r>
            <w:t>I would like to work remotely with people abroad as well as skilled people here to widen the horizon and see the big picture.</w:t>
          </w:r>
        </w:p>
        <w:p w14:paraId="1F01DD0F" w14:textId="2BFB6158" w:rsidR="003D51D1" w:rsidRDefault="003D51D1" w:rsidP="00557B8A">
          <w:pPr>
            <w:pStyle w:val="ListParagraph"/>
            <w:numPr>
              <w:ilvl w:val="0"/>
              <w:numId w:val="6"/>
            </w:numPr>
          </w:pPr>
          <w:r>
            <w:t xml:space="preserve">I have previously worked alone and within groups and got a promising result. I have also recently found out that I work hard if I believe in the work </w:t>
          </w:r>
          <w:r w:rsidR="00B7118D">
            <w:t>enough</w:t>
          </w:r>
          <w:r>
            <w:t xml:space="preserve"> there is no money involved.</w:t>
          </w:r>
        </w:p>
        <w:p w14:paraId="3A562770" w14:textId="77777777" w:rsidR="00B7118D" w:rsidRDefault="003D51D1" w:rsidP="003D51D1">
          <w:pPr>
            <w:pStyle w:val="ListParagraph"/>
            <w:ind w:firstLine="0"/>
          </w:pPr>
          <w:r>
            <w:t xml:space="preserve">These </w:t>
          </w:r>
          <w:r w:rsidR="00B7118D">
            <w:t>motives help me to bring my skills to a useful project and help the hub and myself in the process. Since I am used to work on projects and ideas outside our curriculum this will not be hard either for me or the hub</w:t>
          </w:r>
        </w:p>
        <w:p w14:paraId="4F35BA0A" w14:textId="77777777" w:rsidR="00B7118D" w:rsidRDefault="00B7118D" w:rsidP="00B7118D">
          <w:pPr>
            <w:pStyle w:val="ListParagraph"/>
            <w:numPr>
              <w:ilvl w:val="0"/>
              <w:numId w:val="6"/>
            </w:numPr>
          </w:pPr>
          <w:r>
            <w:t>Global Shapers can simply shape me globally or shape my mentality to think internationally.</w:t>
          </w:r>
        </w:p>
        <w:p w14:paraId="5DE48F47" w14:textId="1970AA7A" w:rsidR="006D3788" w:rsidRDefault="00B7118D" w:rsidP="00B7118D">
          <w:pPr>
            <w:pStyle w:val="ListParagraph"/>
            <w:ind w:firstLine="0"/>
          </w:pPr>
          <w:r>
            <w:t>I see my self in the near future going to different places in the world and sharing my skills and experience while am gaining new knowledge</w:t>
          </w:r>
        </w:p>
      </w:sdtContent>
    </w:sdt>
    <w:p w14:paraId="6C09AAE7" w14:textId="77777777" w:rsidR="006D3788" w:rsidRDefault="006D3788">
      <w:pPr>
        <w:spacing w:after="200" w:line="276" w:lineRule="auto"/>
      </w:pPr>
    </w:p>
    <w:sectPr w:rsidR="006D3788">
      <w:headerReference w:type="even" r:id="rId10"/>
      <w:footerReference w:type="even" r:id="rId11"/>
      <w:footerReference w:type="default" r:id="rId12"/>
      <w:headerReference w:type="first" r:id="rId13"/>
      <w:pgSz w:w="12240" w:h="15840"/>
      <w:pgMar w:top="288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4CF44" w14:textId="77777777" w:rsidR="002B11AF" w:rsidRDefault="002B11AF">
      <w:pPr>
        <w:spacing w:after="0" w:line="240" w:lineRule="auto"/>
      </w:pPr>
      <w:r>
        <w:separator/>
      </w:r>
    </w:p>
  </w:endnote>
  <w:endnote w:type="continuationSeparator" w:id="0">
    <w:p w14:paraId="1FA4497B" w14:textId="77777777" w:rsidR="002B11AF" w:rsidRDefault="002B1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haroni">
    <w:charset w:val="B1"/>
    <w:family w:val="auto"/>
    <w:pitch w:val="variable"/>
    <w:sig w:usb0="00000801" w:usb1="00000000" w:usb2="00000000" w:usb3="00000000" w:csb0="0000002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78569" w14:textId="77777777" w:rsidR="00DA1702" w:rsidRDefault="00DA1702">
    <w:pPr>
      <w:pStyle w:val="Footer"/>
    </w:pPr>
    <w:r>
      <w:rPr>
        <w:noProof/>
        <w:lang w:eastAsia="ja-JP"/>
      </w:rPr>
      <mc:AlternateContent>
        <mc:Choice Requires="wps">
          <w:drawing>
            <wp:anchor distT="0" distB="0" distL="114300" distR="114300" simplePos="0" relativeHeight="251669504" behindDoc="1" locked="0" layoutInCell="1" allowOverlap="1" wp14:anchorId="723A78D5" wp14:editId="483A82AF">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5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0306C0" w14:textId="77777777" w:rsidR="00DA1702" w:rsidRDefault="00DA1702">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723A78D5" id="_x0000_s1029" style="position:absolute;margin-left:0;margin-top:0;width:55.1pt;height:11in;z-index:-251646976;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" fillcolor="#675e47 [3215]" stroked="f" strokeweight="2pt">
              <v:textbox>
                <w:txbxContent>
                  <w:p w14:paraId="3C0306C0" w14:textId="77777777" w:rsidR="006D3788" w:rsidRDefault="006D3788">
                    <w:pPr>
                      <w:rPr>
                        <w:rFonts w:eastAsia="Times New Roman"/>
                      </w:rPr>
                    </w:pPr>
                  </w:p>
                </w:txbxContent>
              </v:textbox>
              <w10:wrap anchorx="page" anchory="page"/>
            </v:rect>
          </w:pict>
        </mc:Fallback>
      </mc:AlternateContent>
    </w:r>
    <w:r>
      <w:rPr>
        <w:noProof/>
        <w:lang w:eastAsia="ja-JP"/>
      </w:rPr>
      <mc:AlternateContent>
        <mc:Choice Requires="wps">
          <w:drawing>
            <wp:anchor distT="0" distB="0" distL="114300" distR="114300" simplePos="0" relativeHeight="251670528" behindDoc="1" locked="0" layoutInCell="1" allowOverlap="1" wp14:anchorId="07B43E6E" wp14:editId="28CBC70C">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5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8A7875" w14:textId="77777777" w:rsidR="00DA1702" w:rsidRDefault="00DA1702"/>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07B43E6E" id="_x0000_s1030" style="position:absolute;margin-left:0;margin-top:0;width:55.1pt;height:71.3pt;z-index:-251645952;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" fillcolor="#a9a57c [3204]" stroked="f" strokeweight="2pt">
              <v:textbox>
                <w:txbxContent>
                  <w:p w14:paraId="798A7875" w14:textId="77777777" w:rsidR="006D3788" w:rsidRDefault="006D3788"/>
                </w:txbxContent>
              </v:textbox>
              <w10:wrap anchorx="page" anchory="page"/>
            </v:rect>
          </w:pict>
        </mc:Fallback>
      </mc:AlternateContent>
    </w:r>
    <w:r>
      <w:rPr>
        <w:noProof/>
        <w:lang w:eastAsia="ja-JP"/>
      </w:rPr>
      <mc:AlternateContent>
        <mc:Choice Requires="wps">
          <w:drawing>
            <wp:anchor distT="0" distB="0" distL="114300" distR="114300" simplePos="0" relativeHeight="251671552" behindDoc="0" locked="0" layoutInCell="1" allowOverlap="1" wp14:anchorId="2C9FDCF8" wp14:editId="0BECE61F">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6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2C32E359" w14:textId="77777777" w:rsidR="00DA1702" w:rsidRDefault="00DA1702">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9FDCF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1" type="#_x0000_t185" style="position:absolute;margin-left:0;margin-top:0;width:36pt;height:28.8pt;z-index:251671552;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" filled="t" fillcolor="#a9a57c [3204]" strokecolor="white [3212]" strokeweight="1pt">
              <v:path arrowok="t"/>
              <v:textbox inset="0,,0">
                <w:txbxContent>
                  <w:p w14:paraId="2C32E359" w14:textId="77777777" w:rsidR="006D3788" w:rsidRDefault="00127497">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F88C7" w14:textId="77777777" w:rsidR="00DA1702" w:rsidRDefault="00DA1702">
    <w:r>
      <w:rPr>
        <w:noProof/>
        <w:color w:val="000000"/>
        <w:lang w:eastAsia="ja-JP"/>
      </w:rPr>
      <mc:AlternateContent>
        <mc:Choice Requires="wps">
          <w:drawing>
            <wp:anchor distT="0" distB="0" distL="114300" distR="114300" simplePos="0" relativeHeight="251676672" behindDoc="1" locked="0" layoutInCell="1" allowOverlap="1" wp14:anchorId="1A44E671" wp14:editId="604932D9">
              <wp:simplePos x="0" y="0"/>
              <wp:positionH relativeFrom="page">
                <wp:align>left</wp:align>
              </wp:positionH>
              <wp:positionV relativeFrom="page">
                <wp:align>center</wp:align>
              </wp:positionV>
              <wp:extent cx="7072630" cy="10058400"/>
              <wp:effectExtent l="0" t="0" r="0" b="0"/>
              <wp:wrapNone/>
              <wp:docPr id="5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2759BF20" id="Rectangle 5" o:spid="_x0000_s1026" style="position:absolute;margin-left:0;margin-top:0;width:556.9pt;height:11in;z-index:-251639808;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" fillcolor="white [2897]" stroked="f" strokeweight="2pt">
              <v:fill color2="#b2b2b2 [2241]" rotate="t" focusposition="13107f,.5" focussize="-13107f" colors="0 white;.75 white;1 #dadada" focus="100%" type="gradientRadial"/>
              <w10:wrap anchorx="page" anchory="page"/>
            </v:rect>
          </w:pict>
        </mc:Fallback>
      </mc:AlternateContent>
    </w:r>
    <w:r>
      <w:rPr>
        <w:noProof/>
        <w:lang w:eastAsia="ja-JP"/>
      </w:rPr>
      <mc:AlternateContent>
        <mc:Choice Requires="wps">
          <w:drawing>
            <wp:anchor distT="0" distB="0" distL="114300" distR="114300" simplePos="0" relativeHeight="251673600" behindDoc="1" locked="0" layoutInCell="1" allowOverlap="1" wp14:anchorId="733098B4" wp14:editId="2A5F247B">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5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39750B" w14:textId="77777777" w:rsidR="00DA1702" w:rsidRDefault="00DA1702">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733098B4" id="_x0000_s1032" style="position:absolute;margin-left:0;margin-top:0;width:55.1pt;height:11in;z-index:-251642880;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" fillcolor="#675e47 [3215]" stroked="f" strokeweight="2pt">
              <v:textbox>
                <w:txbxContent>
                  <w:p w14:paraId="7939750B" w14:textId="77777777" w:rsidR="006D3788" w:rsidRDefault="006D3788">
                    <w:pPr>
                      <w:rPr>
                        <w:rFonts w:eastAsia="Times New Roman"/>
                      </w:rPr>
                    </w:pPr>
                  </w:p>
                </w:txbxContent>
              </v:textbox>
              <w10:wrap anchorx="page" anchory="page"/>
            </v:rect>
          </w:pict>
        </mc:Fallback>
      </mc:AlternateContent>
    </w:r>
    <w:r>
      <w:rPr>
        <w:noProof/>
        <w:lang w:eastAsia="ja-JP"/>
      </w:rPr>
      <mc:AlternateContent>
        <mc:Choice Requires="wps">
          <w:drawing>
            <wp:anchor distT="0" distB="0" distL="114300" distR="114300" simplePos="0" relativeHeight="251674624" behindDoc="1" locked="0" layoutInCell="1" allowOverlap="1" wp14:anchorId="1F075C86" wp14:editId="78755259">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5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91EEFF" w14:textId="77777777" w:rsidR="00DA1702" w:rsidRDefault="00DA1702"/>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1F075C86" id="_x0000_s1033" style="position:absolute;margin-left:0;margin-top:0;width:55.1pt;height:71.3pt;z-index:-251641856;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" fillcolor="#a9a57c [3204]" stroked="f" strokeweight="2pt">
              <v:textbox>
                <w:txbxContent>
                  <w:p w14:paraId="7C91EEFF" w14:textId="77777777" w:rsidR="006D3788" w:rsidRDefault="006D3788"/>
                </w:txbxContent>
              </v:textbox>
              <w10:wrap anchorx="page" anchory="page"/>
            </v:rect>
          </w:pict>
        </mc:Fallback>
      </mc:AlternateContent>
    </w:r>
    <w:r>
      <w:rPr>
        <w:noProof/>
        <w:lang w:eastAsia="ja-JP"/>
      </w:rPr>
      <mc:AlternateContent>
        <mc:Choice Requires="wps">
          <w:drawing>
            <wp:anchor distT="0" distB="0" distL="114300" distR="114300" simplePos="0" relativeHeight="251675648" behindDoc="0" locked="0" layoutInCell="1" allowOverlap="1" wp14:anchorId="47E52016" wp14:editId="3C0CBA4B">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5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35A513F4" w14:textId="77777777" w:rsidR="00DA1702" w:rsidRDefault="00DA1702">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1</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E5201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4" type="#_x0000_t185" style="position:absolute;margin-left:0;margin-top:0;width:36pt;height:28.8pt;z-index:251675648;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" filled="t" fillcolor="#a9a57c [3204]" strokecolor="white [3212]" strokeweight="1pt">
              <v:path arrowok="t"/>
              <v:textbox inset="0,,0">
                <w:txbxContent>
                  <w:p w14:paraId="35A513F4" w14:textId="77777777" w:rsidR="006D3788" w:rsidRDefault="00127497">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1</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9EB1C" w14:textId="77777777" w:rsidR="002B11AF" w:rsidRDefault="002B11AF">
      <w:pPr>
        <w:spacing w:after="0" w:line="240" w:lineRule="auto"/>
      </w:pPr>
      <w:r>
        <w:separator/>
      </w:r>
    </w:p>
  </w:footnote>
  <w:footnote w:type="continuationSeparator" w:id="0">
    <w:p w14:paraId="181E882E" w14:textId="77777777" w:rsidR="002B11AF" w:rsidRDefault="002B11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DA87B" w14:textId="77777777" w:rsidR="00DA1702" w:rsidRDefault="00DA1702">
    <w:pPr>
      <w:pStyle w:val="Header"/>
    </w:pPr>
    <w:r>
      <w:rPr>
        <w:noProof/>
        <w:color w:val="000000"/>
        <w:lang w:eastAsia="ja-JP"/>
      </w:rPr>
      <mc:AlternateContent>
        <mc:Choice Requires="wps">
          <w:drawing>
            <wp:anchor distT="0" distB="0" distL="114300" distR="114300" simplePos="0" relativeHeight="251666432" behindDoc="1" locked="0" layoutInCell="1" allowOverlap="1" wp14:anchorId="13997A1B" wp14:editId="01EE2897">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6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5084AF7C" id="Rectangle 5" o:spid="_x0000_s1026" style="position:absolute;margin-left:0;margin-top:0;width:556.9pt;height:11in;z-index:-25165004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" fillcolor="white [2897]" stroked="f" strokeweight="2pt">
              <v:fill color2="#b2b2b2 [2241]" rotate="t" focusposition="13107f,.5" focussize="-13107f" colors="0 white;.75 white;1 #dadada" focus="100%" type="gradientRadial"/>
              <w10:wrap anchorx="page" anchory="page"/>
            </v:rect>
          </w:pict>
        </mc:Fallback>
      </mc:AlternateContent>
    </w:r>
    <w:r>
      <w:rPr>
        <w:noProof/>
        <w:lang w:eastAsia="ja-JP"/>
      </w:rPr>
      <mc:AlternateContent>
        <mc:Choice Requires="wps">
          <w:drawing>
            <wp:anchor distT="0" distB="0" distL="114300" distR="114300" simplePos="0" relativeHeight="251667456" behindDoc="0" locked="0" layoutInCell="1" allowOverlap="1" wp14:anchorId="2897E6F9" wp14:editId="6684A830">
              <wp:simplePos x="0" y="0"/>
              <mc:AlternateContent>
                <mc:Choice Requires="wp14">
                  <wp:positionH relativeFrom="page">
                    <wp14:pctPosHOffset>3500</wp14:pctPosHOffset>
                  </wp:positionH>
                </mc:Choice>
                <mc:Fallback>
                  <wp:positionH relativeFrom="page">
                    <wp:posOffset>271780</wp:posOffset>
                  </wp:positionH>
                </mc:Fallback>
              </mc:AlternateContent>
              <wp:positionV relativeFrom="page">
                <wp:align>center</wp:align>
              </wp:positionV>
              <wp:extent cx="409575" cy="4526280"/>
              <wp:effectExtent l="0" t="0" r="0" b="0"/>
              <wp:wrapNone/>
              <wp:docPr id="69"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1B1CB9" w14:textId="77777777" w:rsidR="00DA1702" w:rsidRDefault="00DA1702">
                          <w:pPr>
                            <w:jc w:val="center"/>
                            <w:rPr>
                              <w:color w:val="FFFFFF" w:themeColor="background1"/>
                            </w:rPr>
                          </w:pPr>
                          <w:r>
                            <w:rPr>
                              <w:color w:val="FFFFFF" w:themeColor="background1"/>
                            </w:rPr>
                            <w:t xml:space="preserve">Resume: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2897E6F9" id="_x0000_t202" coordsize="21600,21600" o:spt="202" path="m,l,21600r21600,l21600,xe">
              <v:stroke joinstyle="miter"/>
              <v:path gradientshapeok="t" o:connecttype="rect"/>
            </v:shapetype>
            <v:shape id="TextBox 3" o:spid="_x0000_s1026" type="#_x0000_t202" style="position:absolute;margin-left:0;margin-top:0;width:32.25pt;height:356.4pt;z-index:251667456;visibility:visible;mso-wrap-style:square;mso-width-percent:50;mso-height-percent:450;mso-left-percent:35;mso-wrap-distance-left:9pt;mso-wrap-distance-top:0;mso-wrap-distance-right:9pt;mso-wrap-distance-bottom:0;mso-position-horizontal-relative:page;mso-position-vertical:center;mso-position-vertical-relative:page;mso-width-percent:50;mso-height-percent:450;mso-left-percent:35;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" fillcolor="#675e47 [3215]" stroked="f" strokeweight=".5pt">
              <v:textbox style="layout-flow:vertical;mso-layout-flow-alt:bottom-to-top">
                <w:txbxContent>
                  <w:p w14:paraId="181B1CB9" w14:textId="77777777" w:rsidR="006D3788" w:rsidRDefault="00127497">
                    <w:pPr>
                      <w:jc w:val="center"/>
                      <w:rPr>
                        <w:color w:val="FFFFFF" w:themeColor="background1"/>
                      </w:rPr>
                    </w:pPr>
                    <w:r>
                      <w:rPr>
                        <w:color w:val="FFFFFF" w:themeColor="background1"/>
                      </w:rPr>
                      <w:t xml:space="preserve">Resume: </w:t>
                    </w:r>
                  </w:p>
                </w:txbxContent>
              </v:textbox>
              <w10:wrap anchorx="page" anchory="page"/>
            </v:shape>
          </w:pict>
        </mc:Fallback>
      </mc:AlternateContent>
    </w:r>
    <w:r>
      <w:rPr>
        <w:noProof/>
        <w:lang w:eastAsia="ja-JP"/>
      </w:rPr>
      <mc:AlternateContent>
        <mc:Choice Requires="wps">
          <w:drawing>
            <wp:anchor distT="0" distB="0" distL="114300" distR="114300" simplePos="0" relativeHeight="251665408" behindDoc="1" locked="0" layoutInCell="1" allowOverlap="1" wp14:anchorId="0A352018" wp14:editId="331CE65A">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7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7F6477" w14:textId="77777777" w:rsidR="00DA1702" w:rsidRDefault="00DA1702"/>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0A352018" id="Rectangle 5" o:spid="_x0000_s1027" style="position:absolute;margin-left:0;margin-top:0;width:55.1pt;height:71.3pt;z-index:-251651072;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" fillcolor="#a9a57c [3204]" stroked="f" strokeweight="2pt">
              <v:textbox>
                <w:txbxContent>
                  <w:p w14:paraId="507F6477" w14:textId="77777777" w:rsidR="006D3788" w:rsidRDefault="006D3788"/>
                </w:txbxContent>
              </v:textbox>
              <w10:wrap anchorx="page" anchory="page"/>
            </v:rect>
          </w:pict>
        </mc:Fallback>
      </mc:AlternateContent>
    </w:r>
    <w:r>
      <w:rPr>
        <w:noProof/>
        <w:lang w:eastAsia="ja-JP"/>
      </w:rPr>
      <mc:AlternateContent>
        <mc:Choice Requires="wps">
          <w:drawing>
            <wp:anchor distT="0" distB="0" distL="114300" distR="114300" simplePos="0" relativeHeight="251664384" behindDoc="1" locked="0" layoutInCell="1" allowOverlap="1" wp14:anchorId="76BDD5EC" wp14:editId="6BC4A6A8">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7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757F46" w14:textId="77777777" w:rsidR="00DA1702" w:rsidRDefault="00DA1702">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76BDD5EC" id="Rectangle 4" o:spid="_x0000_s1028" style="position:absolute;margin-left:0;margin-top:0;width:55.1pt;height:11in;z-index:-251652096;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" fillcolor="#675e47 [3215]" stroked="f" strokeweight="2pt">
              <v:textbox>
                <w:txbxContent>
                  <w:p w14:paraId="62757F46" w14:textId="77777777" w:rsidR="006D3788" w:rsidRDefault="006D3788">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225CD" w14:textId="77777777" w:rsidR="00DA1702" w:rsidRDefault="00DA1702">
    <w:pPr>
      <w:pStyle w:val="Header"/>
    </w:pPr>
    <w:r>
      <w:rPr>
        <w:noProof/>
        <w:lang w:eastAsia="ja-JP"/>
      </w:rPr>
      <mc:AlternateContent>
        <mc:Choice Requires="wps">
          <w:drawing>
            <wp:anchor distT="0" distB="0" distL="114300" distR="114300" simplePos="0" relativeHeight="251662336" behindDoc="1" locked="0" layoutInCell="1" allowOverlap="1" wp14:anchorId="4F53A1F7" wp14:editId="56796EF3">
              <wp:simplePos x="0" y="0"/>
              <wp:positionH relativeFrom="page">
                <wp:align>left</wp:align>
              </wp:positionH>
              <wp:positionV relativeFrom="page">
                <wp:align>center</wp:align>
              </wp:positionV>
              <wp:extent cx="7072630" cy="10058400"/>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11D1FDC4"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" fillcolor="white [2897]" stroked="f" strokeweight="2pt">
              <v:fill color2="#b2b2b2 [2241]" rotate="t" focusposition="13107f,.5" focussize="-13107f" colors="0 white;.75 white;1 #dadada" focus="100%" type="gradientRadial"/>
              <w10:wrap anchorx="page" anchory="page"/>
            </v:rect>
          </w:pict>
        </mc:Fallback>
      </mc:AlternateContent>
    </w:r>
    <w:r>
      <w:rPr>
        <w:noProof/>
      </w:rPr>
      <w:t xml:space="preserve"> </w:t>
    </w:r>
    <w:r>
      <w:rPr>
        <w:noProof/>
        <w:lang w:eastAsia="ja-JP"/>
      </w:rPr>
      <mc:AlternateContent>
        <mc:Choice Requires="wps">
          <w:drawing>
            <wp:anchor distT="0" distB="0" distL="114300" distR="114300" simplePos="0" relativeHeight="251659264" behindDoc="0" locked="0" layoutInCell="1" allowOverlap="1" wp14:anchorId="0BA2418A" wp14:editId="6AB8F5C4">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1BF3C3" w14:textId="77777777" w:rsidR="00DA1702" w:rsidRDefault="00DA1702">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0BA2418A" id="_x0000_s1035" style="position:absolute;margin-left:0;margin-top:0;width:55.1pt;height:11in;z-index:2516592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" fillcolor="#675e47 [3215]" stroked="f" strokeweight="2pt">
              <v:textbox>
                <w:txbxContent>
                  <w:p w14:paraId="791BF3C3" w14:textId="77777777" w:rsidR="006D3788" w:rsidRDefault="006D3788">
                    <w:pPr>
                      <w:rPr>
                        <w:rFonts w:eastAsia="Times New Roman"/>
                      </w:rPr>
                    </w:pPr>
                  </w:p>
                </w:txbxContent>
              </v:textbox>
              <w10:wrap anchorx="page" anchory="page"/>
            </v:rect>
          </w:pict>
        </mc:Fallback>
      </mc:AlternateContent>
    </w:r>
    <w:r>
      <w:rPr>
        <w:noProof/>
        <w:lang w:eastAsia="ja-JP"/>
      </w:rPr>
      <mc:AlternateContent>
        <mc:Choice Requires="wps">
          <w:drawing>
            <wp:anchor distT="0" distB="0" distL="114300" distR="114300" simplePos="0" relativeHeight="251660288" behindDoc="0" locked="0" layoutInCell="1" allowOverlap="1" wp14:anchorId="54B9479A" wp14:editId="62FCD242">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95DEC8" w14:textId="77777777" w:rsidR="00DA1702" w:rsidRDefault="00DA1702"/>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54B9479A" id="_x0000_s1036" style="position:absolute;margin-left:0;margin-top:0;width:55.1pt;height:71.3pt;z-index:251660288;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" fillcolor="#a9a57c [3204]" stroked="f" strokeweight="2pt">
              <v:textbox>
                <w:txbxContent>
                  <w:p w14:paraId="4395DEC8" w14:textId="77777777" w:rsidR="006D3788" w:rsidRDefault="006D3788"/>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71C073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8B07FD"/>
    <w:multiLevelType w:val="hybridMultilevel"/>
    <w:tmpl w:val="2058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64B4F"/>
    <w:multiLevelType w:val="hybridMultilevel"/>
    <w:tmpl w:val="E3B8B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4E3BE5"/>
    <w:multiLevelType w:val="hybridMultilevel"/>
    <w:tmpl w:val="35FC6F90"/>
    <w:lvl w:ilvl="0" w:tplc="A67457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B8A"/>
    <w:rsid w:val="00127497"/>
    <w:rsid w:val="002B11AF"/>
    <w:rsid w:val="003D51D1"/>
    <w:rsid w:val="00557B8A"/>
    <w:rsid w:val="006D3788"/>
    <w:rsid w:val="007C1FA3"/>
    <w:rsid w:val="00B7118D"/>
    <w:rsid w:val="00DA17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33355"/>
  <w15:docId w15:val="{91CCBB1E-3734-4231-9F8E-F4AB094AB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A9A57C" w:themeColor="accent1"/>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A9A57C" w:themeColor="accent1"/>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A9A57C" w:themeColor="accent1"/>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2F2B20" w:themeColor="text1"/>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2F2B20" w:themeColor="tex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2F2B2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pPr>
      <w:spacing w:after="0" w:line="240" w:lineRule="auto"/>
    </w:pPr>
    <w:tblPr/>
    <w:tblStylePr w:type="firstRow">
      <w:rPr>
        <w:rFonts w:ascii="Aharoni" w:hAnsi="Aharoni"/>
        <w:b/>
        <w:sz w:val="36"/>
      </w:rPr>
    </w:tblStylePr>
  </w:style>
  <w:style w:type="paragraph" w:styleId="ListParagraph">
    <w:name w:val="List Paragraph"/>
    <w:basedOn w:val="Normal"/>
    <w:uiPriority w:val="34"/>
    <w:qFormat/>
    <w:pPr>
      <w:spacing w:line="240" w:lineRule="auto"/>
      <w:ind w:left="720" w:hanging="288"/>
      <w:contextualSpacing/>
    </w:pPr>
    <w:rPr>
      <w:color w:val="675E47" w:themeColor="text2"/>
    </w:rPr>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auto"/>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auto"/>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uto"/>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auto"/>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auto"/>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auto"/>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auto"/>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auto"/>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675E47" w:themeColor="text2"/>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auto"/>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auto"/>
      <w:sz w:val="32"/>
      <w:szCs w:val="24"/>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auto"/>
    </w:rPr>
  </w:style>
  <w:style w:type="paragraph" w:styleId="NoSpacing">
    <w:name w:val="No Spacing"/>
    <w:link w:val="NoSpacingChar"/>
    <w:uiPriority w:val="1"/>
    <w:qFormat/>
    <w:pPr>
      <w:spacing w:after="0" w:line="240" w:lineRule="auto"/>
    </w:pPr>
  </w:style>
  <w:style w:type="paragraph" w:styleId="Quote">
    <w:name w:val="Quote"/>
    <w:basedOn w:val="Normal"/>
    <w:next w:val="Normal"/>
    <w:link w:val="QuoteChar"/>
    <w:uiPriority w:val="29"/>
    <w:qFormat/>
    <w:pPr>
      <w:spacing w:before="160" w:line="300" w:lineRule="auto"/>
      <w:ind w:left="144" w:right="144"/>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uto"/>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auto"/>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auto"/>
    </w:rPr>
  </w:style>
  <w:style w:type="character" w:styleId="IntenseEmphasis">
    <w:name w:val="Intense Emphasis"/>
    <w:aliases w:val="Subsection Intense Emphasis"/>
    <w:basedOn w:val="DefaultParagraphFont"/>
    <w:uiPriority w:val="21"/>
    <w:qFormat/>
    <w:rPr>
      <w:b/>
      <w:bCs/>
      <w:i/>
      <w:iCs/>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smallCaps/>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000000"/>
      <w:sz w:val="28"/>
      <w14:numForm w14:val="default"/>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SectionHeading">
    <w:name w:val="Section Heading"/>
    <w:basedOn w:val="Heading1"/>
    <w:next w:val="Normal"/>
    <w:qFormat/>
    <w:rPr>
      <w:b/>
      <w:color w:val="675E47" w:themeColor="text2"/>
      <w:sz w:val="24"/>
    </w:rPr>
  </w:style>
  <w:style w:type="character" w:customStyle="1" w:styleId="NoSpacingChar">
    <w:name w:val="No Spacing Char"/>
    <w:basedOn w:val="DefaultParagraphFont"/>
    <w:link w:val="NoSpacing"/>
    <w:uiPriority w:val="1"/>
  </w:style>
  <w:style w:type="paragraph" w:customStyle="1" w:styleId="Subsection">
    <w:name w:val="Subsection"/>
    <w:basedOn w:val="Heading2"/>
    <w:qFormat/>
    <w:pPr>
      <w:spacing w:before="0"/>
    </w:pPr>
    <w:rPr>
      <w:color w:val="A9A57C" w:themeColor="accent1"/>
      <w:sz w:val="21"/>
    </w:rPr>
  </w:style>
  <w:style w:type="paragraph" w:customStyle="1" w:styleId="PersonalName">
    <w:name w:val="Personal Name"/>
    <w:basedOn w:val="Title"/>
    <w:qFormat/>
    <w:rPr>
      <w:b/>
      <w:sz w:val="28"/>
      <w:szCs w:val="28"/>
    </w:rPr>
  </w:style>
  <w:style w:type="paragraph" w:customStyle="1" w:styleId="SubsectionDate">
    <w:name w:val="Subsection Date"/>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Phone">
    <w:name w:val="Phone"/>
    <w:basedOn w:val="NoSpacing"/>
    <w:qFormat/>
    <w:rPr>
      <w:sz w:val="24"/>
    </w:rPr>
  </w:style>
  <w:style w:type="paragraph" w:customStyle="1" w:styleId="SenderAddress">
    <w:name w:val="Sender Address"/>
    <w:basedOn w:val="NoSpacing"/>
    <w:qFormat/>
    <w:pPr>
      <w:spacing w:line="274" w:lineRule="auto"/>
    </w:pPr>
    <w:rPr>
      <w:sz w:val="21"/>
    </w:rPr>
  </w:style>
  <w:style w:type="paragraph" w:customStyle="1" w:styleId="SubsectionText">
    <w:name w:val="Subsection Text"/>
    <w:basedOn w:val="ListBullet"/>
    <w:qFormat/>
    <w:pPr>
      <w:numPr>
        <w:numId w:val="0"/>
      </w:numPr>
      <w:spacing w:line="276" w:lineRule="auto"/>
      <w:ind w:left="360" w:hanging="360"/>
      <w:contextualSpacing w:val="0"/>
    </w:pPr>
    <w:rPr>
      <w:sz w:val="22"/>
    </w:rPr>
  </w:style>
  <w:style w:type="paragraph" w:styleId="ListBullet">
    <w:name w:val="List Bullet"/>
    <w:basedOn w:val="Normal"/>
    <w:uiPriority w:val="99"/>
    <w:semiHidden/>
    <w:unhideWhenUsed/>
    <w:pPr>
      <w:numPr>
        <w:numId w:val="5"/>
      </w:numPr>
      <w:contextualSpacing/>
    </w:pPr>
  </w:style>
  <w:style w:type="paragraph" w:styleId="Closing">
    <w:name w:val="Closing"/>
    <w:basedOn w:val="Normal"/>
    <w:link w:val="ClosingChar"/>
    <w:uiPriority w:val="5"/>
    <w:unhideWhenUsed/>
    <w:pPr>
      <w:spacing w:before="480" w:after="960"/>
      <w:contextualSpacing/>
    </w:pPr>
    <w:rPr>
      <w:b/>
      <w:color w:val="675E47" w:themeColor="text2"/>
    </w:rPr>
  </w:style>
  <w:style w:type="character" w:customStyle="1" w:styleId="ClosingChar">
    <w:name w:val="Closing Char"/>
    <w:basedOn w:val="DefaultParagraphFont"/>
    <w:link w:val="Closing"/>
    <w:uiPriority w:val="5"/>
    <w:rPr>
      <w:b/>
      <w:color w:val="auto"/>
      <w:sz w:val="21"/>
    </w:rPr>
  </w:style>
  <w:style w:type="paragraph" w:customStyle="1" w:styleId="RecipientAddress">
    <w:name w:val="Recipient Address"/>
    <w:basedOn w:val="NoSpacing"/>
    <w:uiPriority w:val="3"/>
    <w:qFormat/>
    <w:pPr>
      <w:spacing w:after="360"/>
      <w:contextualSpacing/>
    </w:pPr>
    <w:rPr>
      <w:color w:val="675E47" w:themeColor="text2"/>
      <w:sz w:val="21"/>
    </w:rPr>
  </w:style>
  <w:style w:type="paragraph" w:styleId="Salutation">
    <w:name w:val="Salutation"/>
    <w:basedOn w:val="NoSpacing"/>
    <w:next w:val="Normal"/>
    <w:link w:val="SalutationChar"/>
    <w:uiPriority w:val="4"/>
    <w:unhideWhenUsed/>
    <w:pPr>
      <w:spacing w:before="480" w:after="320"/>
      <w:contextualSpacing/>
    </w:pPr>
    <w:rPr>
      <w:b/>
      <w:color w:val="675E47" w:themeColor="text2"/>
      <w:sz w:val="21"/>
    </w:rPr>
  </w:style>
  <w:style w:type="character" w:customStyle="1" w:styleId="SalutationChar">
    <w:name w:val="Salutation Char"/>
    <w:basedOn w:val="DefaultParagraphFont"/>
    <w:link w:val="Salutation"/>
    <w:uiPriority w:val="4"/>
    <w:rPr>
      <w:b/>
      <w:color w:val="auto"/>
      <w:sz w:val="21"/>
    </w:rPr>
  </w:style>
  <w:style w:type="paragraph" w:styleId="Signature">
    <w:name w:val="Signature"/>
    <w:basedOn w:val="Normal"/>
    <w:link w:val="SignatureChar"/>
    <w:uiPriority w:val="99"/>
    <w:unhideWhenUsed/>
    <w:pPr>
      <w:contextualSpacing/>
    </w:pPr>
  </w:style>
  <w:style w:type="character" w:customStyle="1" w:styleId="SignatureChar">
    <w:name w:val="Signature Char"/>
    <w:basedOn w:val="DefaultParagraphFont"/>
    <w:link w:val="Signature"/>
    <w:uiPriority w:val="99"/>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Adjacency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47756157434477C9E4B639AB52FAF1A"/>
        <w:category>
          <w:name w:val="General"/>
          <w:gallery w:val="placeholder"/>
        </w:category>
        <w:types>
          <w:type w:val="bbPlcHdr"/>
        </w:types>
        <w:behaviors>
          <w:behavior w:val="content"/>
        </w:behaviors>
        <w:guid w:val="{4103C3C6-37A3-477A-BC25-7BDCFE921AAA}"/>
      </w:docPartPr>
      <w:docPartBody>
        <w:p w:rsidR="003C2925" w:rsidRDefault="00111F59">
          <w:pPr>
            <w:pStyle w:val="647756157434477C9E4B639AB52FAF1A"/>
          </w:pPr>
          <w:r>
            <w:rPr>
              <w:rStyle w:val="PlaceholderText"/>
            </w:rPr>
            <w:t>Choose a building block.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haroni">
    <w:charset w:val="B1"/>
    <w:family w:val="auto"/>
    <w:pitch w:val="variable"/>
    <w:sig w:usb0="00000801" w:usb1="00000000" w:usb2="00000000" w:usb3="00000000" w:csb0="0000002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F59"/>
    <w:rsid w:val="00111F59"/>
    <w:rsid w:val="003C2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paragraph" w:customStyle="1" w:styleId="647756157434477C9E4B639AB52FAF1A">
    <w:name w:val="647756157434477C9E4B639AB52FAF1A"/>
  </w:style>
  <w:style w:type="paragraph" w:customStyle="1" w:styleId="4D997715E1BE4C38BDF16EDA856C2087">
    <w:name w:val="4D997715E1BE4C38BDF16EDA856C2087"/>
  </w:style>
  <w:style w:type="paragraph" w:customStyle="1" w:styleId="4891C1F90852492499F3AD5BC4F652D2">
    <w:name w:val="4891C1F90852492499F3AD5BC4F652D2"/>
  </w:style>
  <w:style w:type="paragraph" w:customStyle="1" w:styleId="D5D0B9752270497DA69508DEFC68967D">
    <w:name w:val="D5D0B9752270497DA69508DEFC68967D"/>
  </w:style>
  <w:style w:type="paragraph" w:customStyle="1" w:styleId="416DE21D31354DEB816B9107B3B4007C">
    <w:name w:val="416DE21D31354DEB816B9107B3B4007C"/>
  </w:style>
  <w:style w:type="paragraph" w:customStyle="1" w:styleId="7F9EA53BF5564E8CA084EC21A6C4E912">
    <w:name w:val="7F9EA53BF5564E8CA084EC21A6C4E912"/>
  </w:style>
  <w:style w:type="paragraph" w:customStyle="1" w:styleId="38561C4556F3483097AF8ADDC213410C">
    <w:name w:val="38561C4556F3483097AF8ADDC213410C"/>
  </w:style>
  <w:style w:type="paragraph" w:customStyle="1" w:styleId="32220A7C9AF14C02AAF38937745B7D2C">
    <w:name w:val="32220A7C9AF14C02AAF38937745B7D2C"/>
  </w:style>
  <w:style w:type="paragraph" w:customStyle="1" w:styleId="B5DE25C49888435C90C8B17C4A8C6A6D">
    <w:name w:val="B5DE25C49888435C90C8B17C4A8C6A6D"/>
  </w:style>
  <w:style w:type="paragraph" w:customStyle="1" w:styleId="41ED1A343D7046099AC2716A74FF788D">
    <w:name w:val="41ED1A343D7046099AC2716A74FF788D"/>
  </w:style>
  <w:style w:type="paragraph" w:customStyle="1" w:styleId="EA770A8914BC4B3591B0D0833180451E">
    <w:name w:val="EA770A8914BC4B3591B0D0833180451E"/>
  </w:style>
  <w:style w:type="paragraph" w:customStyle="1" w:styleId="F02666F5D45A4522A0C5BEB002759978">
    <w:name w:val="F02666F5D45A4522A0C5BEB002759978"/>
  </w:style>
  <w:style w:type="paragraph" w:customStyle="1" w:styleId="4832B79743A548369F25CDC39B7E15EC">
    <w:name w:val="4832B79743A548369F25CDC39B7E15EC"/>
  </w:style>
  <w:style w:type="paragraph" w:customStyle="1" w:styleId="B99995EEC9E344E7BE46CF4DB7D86197">
    <w:name w:val="B99995EEC9E344E7BE46CF4DB7D86197"/>
  </w:style>
  <w:style w:type="paragraph" w:customStyle="1" w:styleId="3E567DD576AB4EF2AD90676C5F61D71C">
    <w:name w:val="3E567DD576AB4EF2AD90676C5F61D71C"/>
  </w:style>
  <w:style w:type="paragraph" w:customStyle="1" w:styleId="3F71D1C2CF82482181A7F06B98BFECF5">
    <w:name w:val="3F71D1C2CF82482181A7F06B98BFECF5"/>
  </w:style>
  <w:style w:type="paragraph" w:customStyle="1" w:styleId="7D1464E42B8944C9BE8ED68314933EA9">
    <w:name w:val="7D1464E42B8944C9BE8ED68314933EA9"/>
  </w:style>
  <w:style w:type="paragraph" w:customStyle="1" w:styleId="A149A8CB57FC42F0A3EC76F7329E6023">
    <w:name w:val="A149A8CB57FC42F0A3EC76F7329E6023"/>
  </w:style>
  <w:style w:type="paragraph" w:customStyle="1" w:styleId="801C8FAAA0234E76A33243C500DA5141">
    <w:name w:val="801C8FAAA0234E76A33243C500DA51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4A218712-76A0-4494-B997-B104429A6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AdjacencyResume.dotx</Template>
  <TotalTime>31</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Dagi</dc:creator>
  <cp:lastModifiedBy> </cp:lastModifiedBy>
  <cp:revision>2</cp:revision>
  <cp:lastPrinted>2019-12-19T17:22:00Z</cp:lastPrinted>
  <dcterms:created xsi:type="dcterms:W3CDTF">2019-12-19T16:55:00Z</dcterms:created>
  <dcterms:modified xsi:type="dcterms:W3CDTF">2019-12-19T17:27:00Z</dcterms:modified>
</cp:coreProperties>
</file>